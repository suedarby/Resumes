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21F1" w14:textId="77777777" w:rsidR="00CF70BF" w:rsidRPr="003C3DB5" w:rsidRDefault="00CF70BF">
      <w:pPr>
        <w:rPr>
          <w:sz w:val="2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14400" w:type="dxa"/>
        <w:tblLayout w:type="fixed"/>
        <w:tblCellMar>
          <w:top w:w="29" w:type="dxa"/>
          <w:left w:w="15" w:type="dxa"/>
          <w:bottom w:w="29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  <w:gridCol w:w="3600"/>
        <w:gridCol w:w="3600"/>
        <w:gridCol w:w="3600"/>
      </w:tblGrid>
      <w:tr w:rsidR="0084111C" w14:paraId="2BA9B8CC" w14:textId="77777777" w:rsidTr="0084111C">
        <w:trPr>
          <w:cantSplit/>
          <w:trHeight w:hRule="exact" w:val="4348"/>
        </w:trPr>
        <w:tc>
          <w:tcPr>
            <w:tcW w:w="3600" w:type="dxa"/>
          </w:tcPr>
          <w:p w14:paraId="2908589D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b/>
                <w:bCs/>
                <w:i/>
                <w:iCs/>
                <w:szCs w:val="14"/>
              </w:rPr>
            </w:pPr>
            <w:r w:rsidRPr="0084111C">
              <w:rPr>
                <w:rFonts w:ascii="Arial" w:hAnsi="Arial" w:cs="Arial"/>
                <w:noProof/>
                <w:sz w:val="44"/>
                <w:szCs w:val="24"/>
              </w:rPr>
              <w:drawing>
                <wp:anchor distT="36576" distB="36576" distL="36576" distR="36576" simplePos="0" relativeHeight="251668480" behindDoc="0" locked="0" layoutInCell="1" allowOverlap="1" wp14:anchorId="4DA77FF0" wp14:editId="4522AA78">
                  <wp:simplePos x="0" y="0"/>
                  <wp:positionH relativeFrom="column">
                    <wp:posOffset>40933</wp:posOffset>
                  </wp:positionH>
                  <wp:positionV relativeFrom="paragraph">
                    <wp:posOffset>33850</wp:posOffset>
                  </wp:positionV>
                  <wp:extent cx="633095" cy="549275"/>
                  <wp:effectExtent l="0" t="0" r="0" b="3175"/>
                  <wp:wrapSquare wrapText="bothSides"/>
                  <wp:docPr id="393" name="Picture 393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111C">
              <w:rPr>
                <w:rFonts w:ascii="Arial" w:hAnsi="Arial" w:cs="Arial"/>
                <w:b/>
                <w:bCs/>
                <w:i/>
                <w:iCs/>
                <w:szCs w:val="14"/>
              </w:rPr>
              <w:t>Sue Darby</w:t>
            </w:r>
          </w:p>
          <w:p w14:paraId="707858DA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B.S. Business Management &amp; Information Technology</w:t>
            </w:r>
          </w:p>
          <w:p w14:paraId="7339E551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B.S. Business Management Practice</w:t>
            </w:r>
          </w:p>
          <w:p w14:paraId="04AF949F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Alpha Beta Kappa</w:t>
            </w:r>
          </w:p>
          <w:p w14:paraId="7CF95A4C" w14:textId="3EB6C4FB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Microsoft Office Master</w:t>
            </w:r>
          </w:p>
          <w:p w14:paraId="36BDDCBC" w14:textId="050A22EE" w:rsidR="0084111C" w:rsidRPr="0084111C" w:rsidRDefault="0084111C" w:rsidP="0084111C">
            <w:pPr>
              <w:widowControl w:val="0"/>
              <w:jc w:val="center"/>
              <w:rPr>
                <w:rFonts w:ascii="Arial" w:hAnsi="Arial" w:cs="Arial"/>
                <w:b/>
                <w:i/>
                <w:iCs/>
                <w:sz w:val="15"/>
                <w:szCs w:val="13"/>
              </w:rPr>
            </w:pPr>
            <w:r w:rsidRPr="0084111C">
              <w:rPr>
                <w:rFonts w:ascii="Arial" w:hAnsi="Arial" w:cs="Arial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14:paraId="2CC9EE77" w14:textId="28CAC0E2" w:rsidR="0084111C" w:rsidRPr="0084111C" w:rsidRDefault="0084111C" w:rsidP="0084111C">
            <w:pPr>
              <w:widowControl w:val="0"/>
              <w:ind w:right="7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Effectively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explain ideas &amp; information to both technical &amp; </w:t>
            </w:r>
            <w:r w:rsidRPr="0084111C">
              <w:rPr>
                <w:rFonts w:ascii="Arial" w:hAnsi="Arial" w:cs="Arial"/>
                <w:sz w:val="12"/>
                <w:szCs w:val="12"/>
              </w:rPr>
              <w:br/>
              <w:t xml:space="preserve">              non-technical users</w:t>
            </w:r>
          </w:p>
          <w:p w14:paraId="59CE20B9" w14:textId="181A0EDF" w:rsidR="0084111C" w:rsidRPr="0084111C" w:rsidRDefault="0084111C" w:rsidP="0084111C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Analyze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&amp; develop processes</w:t>
            </w:r>
          </w:p>
          <w:p w14:paraId="53CA3CB6" w14:textId="4CA75591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Develop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charts, graphs, &amp; training UMLs</w:t>
            </w:r>
          </w:p>
          <w:p w14:paraId="1087F45A" w14:textId="209A5086" w:rsidR="0084111C" w:rsidRPr="0084111C" w:rsidRDefault="0084111C" w:rsidP="0084111C">
            <w:pPr>
              <w:widowControl w:val="0"/>
              <w:ind w:right="7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Technical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writing</w:t>
            </w:r>
          </w:p>
          <w:p w14:paraId="5F613FF3" w14:textId="77777777" w:rsid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Office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Suites: MS Office, Project, Visio, Adobe Pro</w:t>
            </w:r>
            <w:r w:rsidRPr="0084111C">
              <w:rPr>
                <w:rFonts w:ascii="Cambria" w:hAnsi="Cambria"/>
                <w:sz w:val="12"/>
                <w:szCs w:val="12"/>
              </w:rPr>
              <w:t xml:space="preserve"> </w:t>
            </w:r>
          </w:p>
          <w:p w14:paraId="4AB5D931" w14:textId="13C8AA9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Graphic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Art: Suites: Corel Draw</w:t>
            </w:r>
          </w:p>
          <w:p w14:paraId="3D5A04FE" w14:textId="305CAEC1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Operating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Systems: Windows, Linux, DOS</w:t>
            </w:r>
          </w:p>
          <w:p w14:paraId="417E5618" w14:textId="01056AB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Programming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Languages: HTML, CSS, JavaScript, VB.net</w:t>
            </w:r>
          </w:p>
          <w:p w14:paraId="736656E8" w14:textId="77777777" w:rsidR="0084111C" w:rsidRDefault="0084111C" w:rsidP="0084111C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26B9BE0C" w14:textId="2552C543" w:rsidR="0084111C" w:rsidRPr="0084111C" w:rsidRDefault="0084111C" w:rsidP="0084111C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Arial" w:hAnsi="Arial" w:cs="Arial"/>
                <w:sz w:val="12"/>
                <w:szCs w:val="12"/>
              </w:rPr>
              <w:t>907-746-5978           sue@sue-a-darby.com</w:t>
            </w:r>
          </w:p>
          <w:p w14:paraId="3EBC9858" w14:textId="77777777" w:rsidR="0084111C" w:rsidRPr="008B672D" w:rsidRDefault="0084111C" w:rsidP="0084111C">
            <w:pPr>
              <w:widowControl w:val="0"/>
              <w:jc w:val="center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Arial" w:hAnsi="Arial" w:cs="Arial"/>
                <w:sz w:val="12"/>
                <w:szCs w:val="12"/>
              </w:rPr>
              <w:t>907-355-3750           www.sue-a-darby.com</w:t>
            </w:r>
          </w:p>
        </w:tc>
        <w:tc>
          <w:tcPr>
            <w:tcW w:w="3600" w:type="dxa"/>
          </w:tcPr>
          <w:p w14:paraId="7DECF333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b/>
                <w:bCs/>
                <w:i/>
                <w:iCs/>
                <w:szCs w:val="14"/>
              </w:rPr>
            </w:pPr>
            <w:r w:rsidRPr="0084111C">
              <w:rPr>
                <w:rFonts w:ascii="Arial" w:hAnsi="Arial" w:cs="Arial"/>
                <w:noProof/>
                <w:sz w:val="44"/>
                <w:szCs w:val="24"/>
              </w:rPr>
              <w:drawing>
                <wp:anchor distT="36576" distB="36576" distL="36576" distR="36576" simplePos="0" relativeHeight="251670528" behindDoc="0" locked="0" layoutInCell="1" allowOverlap="1" wp14:anchorId="17B67261" wp14:editId="4D4EB45A">
                  <wp:simplePos x="0" y="0"/>
                  <wp:positionH relativeFrom="column">
                    <wp:posOffset>40933</wp:posOffset>
                  </wp:positionH>
                  <wp:positionV relativeFrom="paragraph">
                    <wp:posOffset>33850</wp:posOffset>
                  </wp:positionV>
                  <wp:extent cx="633095" cy="549275"/>
                  <wp:effectExtent l="0" t="0" r="0" b="3175"/>
                  <wp:wrapSquare wrapText="bothSides"/>
                  <wp:docPr id="1" name="Picture 1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111C">
              <w:rPr>
                <w:rFonts w:ascii="Arial" w:hAnsi="Arial" w:cs="Arial"/>
                <w:b/>
                <w:bCs/>
                <w:i/>
                <w:iCs/>
                <w:szCs w:val="14"/>
              </w:rPr>
              <w:t>Sue Darby</w:t>
            </w:r>
          </w:p>
          <w:p w14:paraId="063AEB6F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B.S. Business Management &amp; Information Technology</w:t>
            </w:r>
          </w:p>
          <w:p w14:paraId="1D66B733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B.S. Business Management Practice</w:t>
            </w:r>
          </w:p>
          <w:p w14:paraId="088EEA03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Alpha Beta Kappa</w:t>
            </w:r>
          </w:p>
          <w:p w14:paraId="6DB41754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Microsoft Office Master</w:t>
            </w:r>
          </w:p>
          <w:p w14:paraId="30EFF218" w14:textId="77777777" w:rsidR="0084111C" w:rsidRPr="0084111C" w:rsidRDefault="0084111C" w:rsidP="0084111C">
            <w:pPr>
              <w:widowControl w:val="0"/>
              <w:jc w:val="center"/>
              <w:rPr>
                <w:rFonts w:ascii="Arial" w:hAnsi="Arial" w:cs="Arial"/>
                <w:b/>
                <w:i/>
                <w:iCs/>
                <w:sz w:val="15"/>
                <w:szCs w:val="13"/>
              </w:rPr>
            </w:pPr>
            <w:r w:rsidRPr="0084111C">
              <w:rPr>
                <w:rFonts w:ascii="Arial" w:hAnsi="Arial" w:cs="Arial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14:paraId="002750E0" w14:textId="77777777" w:rsidR="0084111C" w:rsidRPr="0084111C" w:rsidRDefault="0084111C" w:rsidP="0084111C">
            <w:pPr>
              <w:widowControl w:val="0"/>
              <w:ind w:right="7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Effectively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explain ideas &amp; information to both technical &amp; </w:t>
            </w:r>
            <w:r w:rsidRPr="0084111C">
              <w:rPr>
                <w:rFonts w:ascii="Arial" w:hAnsi="Arial" w:cs="Arial"/>
                <w:sz w:val="12"/>
                <w:szCs w:val="12"/>
              </w:rPr>
              <w:br/>
              <w:t xml:space="preserve">              non-technical users</w:t>
            </w:r>
          </w:p>
          <w:p w14:paraId="7F563FCB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Analyze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&amp; develop processes</w:t>
            </w:r>
          </w:p>
          <w:p w14:paraId="2ADA4536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Develop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charts, graphs, &amp; training UMLs</w:t>
            </w:r>
          </w:p>
          <w:p w14:paraId="129DF13A" w14:textId="77777777" w:rsidR="0084111C" w:rsidRPr="0084111C" w:rsidRDefault="0084111C" w:rsidP="0084111C">
            <w:pPr>
              <w:widowControl w:val="0"/>
              <w:ind w:right="7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Technical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writing</w:t>
            </w:r>
          </w:p>
          <w:p w14:paraId="503BF1EC" w14:textId="77777777" w:rsid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Office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Suites: MS Office, Project, Visio, Adobe Pro</w:t>
            </w:r>
            <w:r w:rsidRPr="0084111C">
              <w:rPr>
                <w:rFonts w:ascii="Cambria" w:hAnsi="Cambria"/>
                <w:sz w:val="12"/>
                <w:szCs w:val="12"/>
              </w:rPr>
              <w:t xml:space="preserve"> </w:t>
            </w:r>
          </w:p>
          <w:p w14:paraId="26BCB8E3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Graphic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Art: Suites: Corel Draw</w:t>
            </w:r>
          </w:p>
          <w:p w14:paraId="310DA140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Operating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Systems: Windows, Linux, DOS</w:t>
            </w:r>
          </w:p>
          <w:p w14:paraId="3A69705A" w14:textId="77777777" w:rsidR="0084111C" w:rsidRDefault="0084111C" w:rsidP="0084111C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Programming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Languages: HTML, CSS, JavaScript, VB.ne</w:t>
            </w:r>
            <w:r>
              <w:rPr>
                <w:rFonts w:ascii="Arial" w:hAnsi="Arial" w:cs="Arial"/>
                <w:sz w:val="12"/>
                <w:szCs w:val="12"/>
              </w:rPr>
              <w:t>t</w:t>
            </w:r>
          </w:p>
          <w:p w14:paraId="576C5057" w14:textId="77777777" w:rsidR="0084111C" w:rsidRDefault="0084111C" w:rsidP="0084111C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A07F4D9" w14:textId="3C099A2C" w:rsidR="0084111C" w:rsidRPr="0084111C" w:rsidRDefault="0084111C" w:rsidP="0084111C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Arial" w:hAnsi="Arial" w:cs="Arial"/>
                <w:sz w:val="12"/>
                <w:szCs w:val="12"/>
              </w:rPr>
              <w:t>907-746-5978           sue@sue-a-darby.com</w:t>
            </w:r>
          </w:p>
          <w:p w14:paraId="1BC24B70" w14:textId="1E4925F7" w:rsidR="0084111C" w:rsidRPr="0084111C" w:rsidRDefault="0084111C" w:rsidP="0084111C">
            <w:pPr>
              <w:widowControl w:val="0"/>
              <w:jc w:val="center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Arial" w:hAnsi="Arial" w:cs="Arial"/>
                <w:sz w:val="12"/>
                <w:szCs w:val="12"/>
              </w:rPr>
              <w:t>907-355-3750           www.sue-a-darby.com</w:t>
            </w:r>
          </w:p>
        </w:tc>
        <w:tc>
          <w:tcPr>
            <w:tcW w:w="3600" w:type="dxa"/>
          </w:tcPr>
          <w:p w14:paraId="5F69B49D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b/>
                <w:bCs/>
                <w:i/>
                <w:iCs/>
                <w:szCs w:val="14"/>
              </w:rPr>
            </w:pPr>
            <w:r w:rsidRPr="0084111C">
              <w:rPr>
                <w:rFonts w:ascii="Arial" w:hAnsi="Arial" w:cs="Arial"/>
                <w:noProof/>
                <w:sz w:val="44"/>
                <w:szCs w:val="24"/>
              </w:rPr>
              <w:drawing>
                <wp:anchor distT="36576" distB="36576" distL="36576" distR="36576" simplePos="0" relativeHeight="251672576" behindDoc="0" locked="0" layoutInCell="1" allowOverlap="1" wp14:anchorId="67109E92" wp14:editId="03A03B1B">
                  <wp:simplePos x="0" y="0"/>
                  <wp:positionH relativeFrom="column">
                    <wp:posOffset>40933</wp:posOffset>
                  </wp:positionH>
                  <wp:positionV relativeFrom="paragraph">
                    <wp:posOffset>33850</wp:posOffset>
                  </wp:positionV>
                  <wp:extent cx="633095" cy="549275"/>
                  <wp:effectExtent l="0" t="0" r="0" b="3175"/>
                  <wp:wrapSquare wrapText="bothSides"/>
                  <wp:docPr id="2" name="Picture 2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111C">
              <w:rPr>
                <w:rFonts w:ascii="Arial" w:hAnsi="Arial" w:cs="Arial"/>
                <w:b/>
                <w:bCs/>
                <w:i/>
                <w:iCs/>
                <w:szCs w:val="14"/>
              </w:rPr>
              <w:t>Sue Darby</w:t>
            </w:r>
          </w:p>
          <w:p w14:paraId="7542D5A8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B.S. Business Management &amp; Information Technology</w:t>
            </w:r>
          </w:p>
          <w:p w14:paraId="200B7A15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B.S. Business Management Practice</w:t>
            </w:r>
          </w:p>
          <w:p w14:paraId="73572868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Alpha Beta Kappa</w:t>
            </w:r>
          </w:p>
          <w:p w14:paraId="71B60122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Microsoft Office Master</w:t>
            </w:r>
          </w:p>
          <w:p w14:paraId="6E567028" w14:textId="77777777" w:rsidR="0084111C" w:rsidRPr="0084111C" w:rsidRDefault="0084111C" w:rsidP="0084111C">
            <w:pPr>
              <w:widowControl w:val="0"/>
              <w:jc w:val="center"/>
              <w:rPr>
                <w:rFonts w:ascii="Arial" w:hAnsi="Arial" w:cs="Arial"/>
                <w:b/>
                <w:i/>
                <w:iCs/>
                <w:sz w:val="15"/>
                <w:szCs w:val="13"/>
              </w:rPr>
            </w:pPr>
            <w:r w:rsidRPr="0084111C">
              <w:rPr>
                <w:rFonts w:ascii="Arial" w:hAnsi="Arial" w:cs="Arial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14:paraId="0519A3A6" w14:textId="77777777" w:rsidR="0084111C" w:rsidRPr="0084111C" w:rsidRDefault="0084111C" w:rsidP="0084111C">
            <w:pPr>
              <w:widowControl w:val="0"/>
              <w:ind w:right="7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Effectively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explain ideas &amp; information to both technical &amp; </w:t>
            </w:r>
            <w:r w:rsidRPr="0084111C">
              <w:rPr>
                <w:rFonts w:ascii="Arial" w:hAnsi="Arial" w:cs="Arial"/>
                <w:sz w:val="12"/>
                <w:szCs w:val="12"/>
              </w:rPr>
              <w:br/>
              <w:t xml:space="preserve">              non-technical users</w:t>
            </w:r>
          </w:p>
          <w:p w14:paraId="43A7C72F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Analyze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&amp; develop processes</w:t>
            </w:r>
          </w:p>
          <w:p w14:paraId="1691328A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Develop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charts, graphs, &amp; training UMLs</w:t>
            </w:r>
          </w:p>
          <w:p w14:paraId="5B4C9127" w14:textId="77777777" w:rsidR="0084111C" w:rsidRPr="0084111C" w:rsidRDefault="0084111C" w:rsidP="0084111C">
            <w:pPr>
              <w:widowControl w:val="0"/>
              <w:ind w:right="7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Technical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writing</w:t>
            </w:r>
          </w:p>
          <w:p w14:paraId="236967C7" w14:textId="77777777" w:rsid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Office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Suites: MS Office, Project, Visio, Adobe Pro</w:t>
            </w:r>
            <w:r w:rsidRPr="0084111C">
              <w:rPr>
                <w:rFonts w:ascii="Cambria" w:hAnsi="Cambria"/>
                <w:sz w:val="12"/>
                <w:szCs w:val="12"/>
              </w:rPr>
              <w:t xml:space="preserve"> </w:t>
            </w:r>
          </w:p>
          <w:p w14:paraId="1DBEF245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Graphic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Art: Suites: Corel Draw</w:t>
            </w:r>
          </w:p>
          <w:p w14:paraId="416104A7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Operating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Systems: Windows, Linux, DOS</w:t>
            </w:r>
          </w:p>
          <w:p w14:paraId="41FC4E5D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Programming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Languages: HTML, CSS, JavaScript, VB.net</w:t>
            </w:r>
          </w:p>
          <w:p w14:paraId="07571B82" w14:textId="77777777" w:rsidR="0084111C" w:rsidRDefault="0084111C" w:rsidP="0084111C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3E0D5010" w14:textId="77777777" w:rsidR="0084111C" w:rsidRPr="0084111C" w:rsidRDefault="0084111C" w:rsidP="0084111C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Arial" w:hAnsi="Arial" w:cs="Arial"/>
                <w:sz w:val="12"/>
                <w:szCs w:val="12"/>
              </w:rPr>
              <w:t>907-746-5978           sue@sue-a-darby.com</w:t>
            </w:r>
          </w:p>
          <w:p w14:paraId="334ED37F" w14:textId="1FC559B2" w:rsidR="0084111C" w:rsidRDefault="0084111C" w:rsidP="0084111C">
            <w:pPr>
              <w:widowControl w:val="0"/>
              <w:jc w:val="center"/>
              <w:rPr>
                <w:rFonts w:ascii="Cambria" w:hAnsi="Cambria"/>
                <w:b/>
                <w:bCs/>
                <w:i/>
                <w:iCs/>
                <w:sz w:val="14"/>
                <w:szCs w:val="14"/>
              </w:rPr>
            </w:pPr>
            <w:r w:rsidRPr="0084111C">
              <w:rPr>
                <w:rFonts w:ascii="Arial" w:hAnsi="Arial" w:cs="Arial"/>
                <w:sz w:val="12"/>
                <w:szCs w:val="12"/>
              </w:rPr>
              <w:t>907-355-3750           www.sue-a-darby.com</w:t>
            </w:r>
          </w:p>
        </w:tc>
        <w:tc>
          <w:tcPr>
            <w:tcW w:w="3600" w:type="dxa"/>
          </w:tcPr>
          <w:p w14:paraId="17F84045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b/>
                <w:bCs/>
                <w:i/>
                <w:iCs/>
                <w:szCs w:val="14"/>
              </w:rPr>
            </w:pPr>
            <w:r w:rsidRPr="0084111C">
              <w:rPr>
                <w:rFonts w:ascii="Arial" w:hAnsi="Arial" w:cs="Arial"/>
                <w:noProof/>
                <w:sz w:val="44"/>
                <w:szCs w:val="24"/>
              </w:rPr>
              <w:drawing>
                <wp:anchor distT="36576" distB="36576" distL="36576" distR="36576" simplePos="0" relativeHeight="251674624" behindDoc="0" locked="0" layoutInCell="1" allowOverlap="1" wp14:anchorId="27838CD8" wp14:editId="7CBF0E9C">
                  <wp:simplePos x="0" y="0"/>
                  <wp:positionH relativeFrom="column">
                    <wp:posOffset>40933</wp:posOffset>
                  </wp:positionH>
                  <wp:positionV relativeFrom="paragraph">
                    <wp:posOffset>33850</wp:posOffset>
                  </wp:positionV>
                  <wp:extent cx="633095" cy="549275"/>
                  <wp:effectExtent l="0" t="0" r="0" b="3175"/>
                  <wp:wrapSquare wrapText="bothSides"/>
                  <wp:docPr id="3" name="Picture 3" descr="logo_6-2013_squa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logo_6-2013_squa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54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4111C">
              <w:rPr>
                <w:rFonts w:ascii="Arial" w:hAnsi="Arial" w:cs="Arial"/>
                <w:b/>
                <w:bCs/>
                <w:i/>
                <w:iCs/>
                <w:szCs w:val="14"/>
              </w:rPr>
              <w:t>Sue Darby</w:t>
            </w:r>
          </w:p>
          <w:p w14:paraId="29C64EF7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B.S. Business Management &amp; Information Technology</w:t>
            </w:r>
          </w:p>
          <w:p w14:paraId="37D0208A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B.S. Business Management Practice</w:t>
            </w:r>
          </w:p>
          <w:p w14:paraId="467D1A8F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Alpha Beta Kappa</w:t>
            </w:r>
          </w:p>
          <w:p w14:paraId="4870C447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4"/>
                <w:szCs w:val="10"/>
              </w:rPr>
            </w:pPr>
            <w:r w:rsidRPr="0084111C">
              <w:rPr>
                <w:rFonts w:ascii="Arial" w:hAnsi="Arial" w:cs="Arial"/>
                <w:sz w:val="14"/>
                <w:szCs w:val="10"/>
              </w:rPr>
              <w:t>Microsoft Office Master</w:t>
            </w:r>
          </w:p>
          <w:p w14:paraId="2926B9F3" w14:textId="77777777" w:rsidR="0084111C" w:rsidRPr="0084111C" w:rsidRDefault="0084111C" w:rsidP="0084111C">
            <w:pPr>
              <w:widowControl w:val="0"/>
              <w:jc w:val="center"/>
              <w:rPr>
                <w:rFonts w:ascii="Arial" w:hAnsi="Arial" w:cs="Arial"/>
                <w:b/>
                <w:i/>
                <w:iCs/>
                <w:sz w:val="15"/>
                <w:szCs w:val="13"/>
              </w:rPr>
            </w:pPr>
            <w:r w:rsidRPr="0084111C">
              <w:rPr>
                <w:rFonts w:ascii="Arial" w:hAnsi="Arial" w:cs="Arial"/>
                <w:b/>
                <w:i/>
                <w:iCs/>
                <w:sz w:val="15"/>
                <w:szCs w:val="13"/>
              </w:rPr>
              <w:t>My skills can help you bridge the gap...</w:t>
            </w:r>
          </w:p>
          <w:p w14:paraId="4DB8772B" w14:textId="77777777" w:rsidR="0084111C" w:rsidRPr="0084111C" w:rsidRDefault="0084111C" w:rsidP="0084111C">
            <w:pPr>
              <w:widowControl w:val="0"/>
              <w:ind w:right="7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Effectively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explain ideas &amp; information to both technical &amp; </w:t>
            </w:r>
            <w:r w:rsidRPr="0084111C">
              <w:rPr>
                <w:rFonts w:ascii="Arial" w:hAnsi="Arial" w:cs="Arial"/>
                <w:sz w:val="12"/>
                <w:szCs w:val="12"/>
              </w:rPr>
              <w:br/>
              <w:t xml:space="preserve">              non-technical users</w:t>
            </w:r>
          </w:p>
          <w:p w14:paraId="38C088EF" w14:textId="77777777" w:rsidR="0084111C" w:rsidRPr="0084111C" w:rsidRDefault="0084111C" w:rsidP="0084111C">
            <w:pPr>
              <w:widowControl w:val="0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Analyze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&amp; develop processes</w:t>
            </w:r>
          </w:p>
          <w:p w14:paraId="4D520A45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Develop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charts, graphs, &amp; training UMLs</w:t>
            </w:r>
          </w:p>
          <w:p w14:paraId="5F60E3EA" w14:textId="77777777" w:rsidR="0084111C" w:rsidRPr="0084111C" w:rsidRDefault="0084111C" w:rsidP="0084111C">
            <w:pPr>
              <w:widowControl w:val="0"/>
              <w:ind w:right="7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Technical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writing</w:t>
            </w:r>
          </w:p>
          <w:p w14:paraId="23146299" w14:textId="77777777" w:rsid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Office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Suites: MS Office, Project, Visio, Adobe Pro</w:t>
            </w:r>
            <w:r w:rsidRPr="0084111C">
              <w:rPr>
                <w:rFonts w:ascii="Cambria" w:hAnsi="Cambria"/>
                <w:sz w:val="12"/>
                <w:szCs w:val="12"/>
              </w:rPr>
              <w:t xml:space="preserve"> </w:t>
            </w:r>
          </w:p>
          <w:p w14:paraId="60175235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Graphic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Art: Suites: Corel Draw</w:t>
            </w:r>
          </w:p>
          <w:p w14:paraId="79B9B828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Operating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Systems: Windows, Linux, DOS</w:t>
            </w:r>
          </w:p>
          <w:p w14:paraId="64DACEDD" w14:textId="77777777" w:rsidR="0084111C" w:rsidRPr="0084111C" w:rsidRDefault="0084111C" w:rsidP="0084111C">
            <w:pPr>
              <w:widowControl w:val="0"/>
              <w:rPr>
                <w:rFonts w:ascii="Cambria" w:hAnsi="Cambria"/>
                <w:sz w:val="12"/>
                <w:szCs w:val="12"/>
              </w:rPr>
            </w:pPr>
            <w:r w:rsidRPr="0084111C">
              <w:rPr>
                <w:rFonts w:ascii="Symbol" w:hAnsi="Symbol"/>
              </w:rPr>
              <w:t></w:t>
            </w:r>
            <w:r w:rsidRPr="0084111C">
              <w:rPr>
                <w:rFonts w:ascii="Symbol" w:hAnsi="Symbol"/>
              </w:rPr>
              <w:t></w:t>
            </w:r>
            <w:proofErr w:type="gramStart"/>
            <w:r w:rsidRPr="0084111C">
              <w:rPr>
                <w:rFonts w:ascii="Symbol" w:hAnsi="Symbol"/>
                <w:lang w:val="x-none"/>
              </w:rPr>
              <w:t></w:t>
            </w:r>
            <w:r>
              <w:t xml:space="preserve">  </w:t>
            </w:r>
            <w:r w:rsidRPr="0084111C">
              <w:rPr>
                <w:rFonts w:ascii="Arial" w:hAnsi="Arial" w:cs="Arial"/>
                <w:sz w:val="12"/>
                <w:szCs w:val="12"/>
              </w:rPr>
              <w:t>Programming</w:t>
            </w:r>
            <w:proofErr w:type="gramEnd"/>
            <w:r w:rsidRPr="0084111C">
              <w:rPr>
                <w:rFonts w:ascii="Arial" w:hAnsi="Arial" w:cs="Arial"/>
                <w:sz w:val="12"/>
                <w:szCs w:val="12"/>
              </w:rPr>
              <w:t xml:space="preserve"> Languages: HTML, CSS, JavaScript, VB.net</w:t>
            </w:r>
          </w:p>
          <w:p w14:paraId="393EE9B3" w14:textId="77777777" w:rsidR="0084111C" w:rsidRDefault="0084111C" w:rsidP="0084111C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710EBA02" w14:textId="77777777" w:rsidR="0084111C" w:rsidRPr="0084111C" w:rsidRDefault="0084111C" w:rsidP="0084111C">
            <w:pPr>
              <w:widowControl w:val="0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4111C">
              <w:rPr>
                <w:rFonts w:ascii="Arial" w:hAnsi="Arial" w:cs="Arial"/>
                <w:sz w:val="12"/>
                <w:szCs w:val="12"/>
              </w:rPr>
              <w:t>907-746-5978           sue@sue-a-darby.com</w:t>
            </w:r>
          </w:p>
          <w:p w14:paraId="32DEE2A6" w14:textId="5D02CF58" w:rsidR="0084111C" w:rsidRDefault="0084111C" w:rsidP="0084111C">
            <w:pPr>
              <w:widowControl w:val="0"/>
              <w:jc w:val="center"/>
            </w:pPr>
            <w:r w:rsidRPr="0084111C">
              <w:rPr>
                <w:rFonts w:ascii="Arial" w:hAnsi="Arial" w:cs="Arial"/>
                <w:sz w:val="12"/>
                <w:szCs w:val="12"/>
              </w:rPr>
              <w:t>907-355-3750           www.sue-a-darby.com</w:t>
            </w:r>
          </w:p>
        </w:tc>
      </w:tr>
    </w:tbl>
    <w:p w14:paraId="4DAF0033" w14:textId="77777777" w:rsidR="005B312F" w:rsidRDefault="005B312F">
      <w:pPr>
        <w:rPr>
          <w:vanish/>
        </w:rPr>
      </w:pPr>
    </w:p>
    <w:sectPr w:rsidR="005B312F" w:rsidSect="0084111C">
      <w:type w:val="continuous"/>
      <w:pgSz w:w="15840" w:h="12240" w:orient="landscape"/>
      <w:pgMar w:top="1080" w:right="0" w:bottom="1080" w:left="720" w:header="720" w:footer="720" w:gutter="0"/>
      <w:paperSrc w:first="1" w:other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97531"/>
    <w:multiLevelType w:val="hybridMultilevel"/>
    <w:tmpl w:val="5122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D"/>
    <w:rsid w:val="0004555B"/>
    <w:rsid w:val="00094733"/>
    <w:rsid w:val="000F19AC"/>
    <w:rsid w:val="001F14E1"/>
    <w:rsid w:val="00224898"/>
    <w:rsid w:val="00254016"/>
    <w:rsid w:val="003A2651"/>
    <w:rsid w:val="003C3DB5"/>
    <w:rsid w:val="0041137C"/>
    <w:rsid w:val="0042683B"/>
    <w:rsid w:val="004873A2"/>
    <w:rsid w:val="00536C3A"/>
    <w:rsid w:val="005A5326"/>
    <w:rsid w:val="005B312F"/>
    <w:rsid w:val="00631F9F"/>
    <w:rsid w:val="006515D2"/>
    <w:rsid w:val="00722D41"/>
    <w:rsid w:val="007B677F"/>
    <w:rsid w:val="007C7507"/>
    <w:rsid w:val="0084111C"/>
    <w:rsid w:val="00896F23"/>
    <w:rsid w:val="008A564B"/>
    <w:rsid w:val="008B672D"/>
    <w:rsid w:val="008D6F61"/>
    <w:rsid w:val="00915484"/>
    <w:rsid w:val="0093195A"/>
    <w:rsid w:val="00AD249B"/>
    <w:rsid w:val="00B630CA"/>
    <w:rsid w:val="00BB7BBC"/>
    <w:rsid w:val="00BE66E3"/>
    <w:rsid w:val="00C03783"/>
    <w:rsid w:val="00C56262"/>
    <w:rsid w:val="00C73252"/>
    <w:rsid w:val="00CA0BF8"/>
    <w:rsid w:val="00CE5894"/>
    <w:rsid w:val="00CF6B76"/>
    <w:rsid w:val="00CF70BF"/>
    <w:rsid w:val="00E34854"/>
    <w:rsid w:val="00EF4156"/>
    <w:rsid w:val="00F2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c0"/>
    </o:shapedefaults>
    <o:shapelayout v:ext="edit">
      <o:idmap v:ext="edit" data="1"/>
    </o:shapelayout>
  </w:shapeDefaults>
  <w:decimalSymbol w:val="."/>
  <w:listSeparator w:val=","/>
  <w14:docId w14:val="11B81B19"/>
  <w15:docId w15:val="{FB23D40F-A5B5-490F-81AC-E5BC62CE8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B630CA"/>
    <w:pPr>
      <w:keepNext/>
      <w:outlineLvl w:val="0"/>
    </w:pPr>
    <w:rPr>
      <w:rFonts w:ascii="Arial Narrow" w:hAnsi="Arial Narrow" w:cs="Arial"/>
      <w:b/>
      <w:bCs/>
      <w:color w:val="FFFFFF"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94733"/>
    <w:pPr>
      <w:keepNext/>
      <w:outlineLvl w:val="2"/>
    </w:pPr>
    <w:rPr>
      <w:rFonts w:ascii="Arial Narrow" w:eastAsia="Times New Roman" w:hAnsi="Arial Narrow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70BF"/>
    <w:rPr>
      <w:rFonts w:ascii="Tahoma" w:hAnsi="Tahoma" w:cs="Tahoma"/>
      <w:sz w:val="16"/>
      <w:szCs w:val="16"/>
    </w:rPr>
  </w:style>
  <w:style w:type="paragraph" w:customStyle="1" w:styleId="e-mail">
    <w:name w:val="e-mail"/>
    <w:basedOn w:val="Normal"/>
    <w:rsid w:val="00AD249B"/>
    <w:rPr>
      <w:rFonts w:ascii="Arial Narrow" w:hAnsi="Arial Narrow"/>
      <w:color w:val="CCCC00"/>
      <w:sz w:val="18"/>
    </w:rPr>
  </w:style>
  <w:style w:type="character" w:customStyle="1" w:styleId="BalloonTextChar">
    <w:name w:val="Balloon Text Char"/>
    <w:basedOn w:val="DefaultParagraphFont"/>
    <w:link w:val="BalloonText"/>
    <w:rsid w:val="00CF70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darby\AppData\Roaming\Microsoft\Templates\Business%20card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cards</Template>
  <TotalTime>95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Sue A</dc:creator>
  <cp:keywords/>
  <dc:description/>
  <cp:lastModifiedBy>Sue Darby</cp:lastModifiedBy>
  <cp:revision>6</cp:revision>
  <cp:lastPrinted>2013-11-04T20:48:00Z</cp:lastPrinted>
  <dcterms:created xsi:type="dcterms:W3CDTF">2013-11-04T19:23:00Z</dcterms:created>
  <dcterms:modified xsi:type="dcterms:W3CDTF">2018-05-08T02:01:00Z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TC010001471033</vt:lpwstr>
  </property>
</Properties>
</file>